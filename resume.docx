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B5285" w14:paraId="3B5F0081" w14:textId="77777777" w:rsidTr="006A7275">
        <w:trPr>
          <w:trHeight w:val="4410"/>
        </w:trPr>
        <w:tc>
          <w:tcPr>
            <w:tcW w:w="3600" w:type="dxa"/>
          </w:tcPr>
          <w:p w14:paraId="726BEB1A" w14:textId="77777777" w:rsidR="00CB5285" w:rsidRDefault="00CB5285" w:rsidP="00CB5285">
            <w:pPr>
              <w:pStyle w:val="Heading3"/>
            </w:pPr>
          </w:p>
          <w:p w14:paraId="31274386" w14:textId="77777777" w:rsidR="00CB5285" w:rsidRDefault="00CB5285" w:rsidP="00CB5285"/>
          <w:p w14:paraId="4A5647EB" w14:textId="77777777" w:rsidR="00CB5285" w:rsidRDefault="00CB5285" w:rsidP="00CB5285">
            <w:r>
              <w:rPr>
                <w:noProof/>
              </w:rPr>
              <w:drawing>
                <wp:inline distT="0" distB="0" distL="0" distR="0" wp14:anchorId="6AA1774C" wp14:editId="4F6A7F91">
                  <wp:extent cx="2139950" cy="2139950"/>
                  <wp:effectExtent l="0" t="0" r="0" b="1079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stA="99000" endPos="2000" dist="50800" dir="5400000" sy="-100000" algn="bl" rotWithShape="0"/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1354385648"/>
              <w:placeholder>
                <w:docPart w:val="AE31BD4F10A142DEB11B6D30C9AE1C12"/>
              </w:placeholder>
              <w:temporary/>
              <w:showingPlcHdr/>
              <w15:appearance w15:val="hidden"/>
            </w:sdtPr>
            <w:sdtEndPr/>
            <w:sdtContent>
              <w:p w14:paraId="6B11CCD9" w14:textId="77777777" w:rsidR="00CB5285" w:rsidRPr="009727FC" w:rsidRDefault="00CB5285" w:rsidP="00CB5285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D5459D">
                  <w:t>Profile</w:t>
                </w:r>
              </w:p>
            </w:sdtContent>
          </w:sdt>
          <w:p w14:paraId="24EC8FCE" w14:textId="77777777" w:rsidR="00CB5285" w:rsidRDefault="00CB5285" w:rsidP="00CB5285">
            <w:r w:rsidRPr="009727FC">
              <w:rPr>
                <w:rFonts w:ascii="Segoe UI" w:hAnsi="Segoe UI" w:cs="Segoe UI"/>
                <w:color w:val="374151"/>
                <w:szCs w:val="18"/>
              </w:rPr>
              <w:t>I am currently pursuing BSc.IT at Saket College of Arts, Science &amp; Commerce, affiliated with Mumbai University. As a motivated and skilled individual, I am seeking opportunities in jobs or internships to enhance my expertise. Despite being a fresher, I am proficient in various programming languages and possess skills in web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 w:rsidRPr="009727FC">
              <w:rPr>
                <w:rFonts w:ascii="Segoe UI" w:hAnsi="Segoe UI" w:cs="Segoe UI"/>
                <w:color w:val="374151"/>
                <w:szCs w:val="18"/>
              </w:rPr>
              <w:t>development, database management, and dynamic programming. I am eager to contribute my knowledge and dedication to a dynamic work environment.</w:t>
            </w:r>
          </w:p>
          <w:p w14:paraId="225585C3" w14:textId="77777777" w:rsidR="00CB5285" w:rsidRDefault="00CB5285" w:rsidP="00CB5285">
            <w:r>
              <w:t xml:space="preserve">     I</w:t>
            </w:r>
          </w:p>
          <w:sdt>
            <w:sdtPr>
              <w:id w:val="1944651496"/>
              <w:placeholder>
                <w:docPart w:val="2CC8D43EE2954B1DBA820F180D4DB779"/>
              </w:placeholder>
              <w:temporary/>
              <w:showingPlcHdr/>
              <w15:appearance w15:val="hidden"/>
            </w:sdtPr>
            <w:sdtEndPr/>
            <w:sdtContent>
              <w:p w14:paraId="45F95EF5" w14:textId="77777777" w:rsidR="00CB5285" w:rsidRPr="00CB0055" w:rsidRDefault="00CB5285" w:rsidP="00CB528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836191785"/>
              <w:placeholder>
                <w:docPart w:val="8B0D77ADCE834C14A6CF44AB7ED320E8"/>
              </w:placeholder>
              <w:temporary/>
              <w:showingPlcHdr/>
              <w15:appearance w15:val="hidden"/>
            </w:sdtPr>
            <w:sdtEndPr/>
            <w:sdtContent>
              <w:p w14:paraId="0ABCC409" w14:textId="77777777" w:rsidR="00CB5285" w:rsidRDefault="00CB5285" w:rsidP="00CB5285">
                <w:r w:rsidRPr="004D3011">
                  <w:t>PHONE:</w:t>
                </w:r>
              </w:p>
            </w:sdtContent>
          </w:sdt>
          <w:p w14:paraId="06B93762" w14:textId="77777777" w:rsidR="00CB5285" w:rsidRDefault="00CB5285" w:rsidP="00CB5285">
            <w:r>
              <w:t>+91 8591008658</w:t>
            </w:r>
          </w:p>
          <w:p w14:paraId="0A8E613A" w14:textId="77777777" w:rsidR="00CB5285" w:rsidRDefault="00CB5285" w:rsidP="00CB5285"/>
          <w:p w14:paraId="1334B182" w14:textId="77777777" w:rsidR="00CB5285" w:rsidRDefault="00CB5285" w:rsidP="00CB5285"/>
          <w:sdt>
            <w:sdtPr>
              <w:id w:val="-216120196"/>
              <w:placeholder>
                <w:docPart w:val="656942113FFC4CCFA8943C47E4373FF8"/>
              </w:placeholder>
              <w:temporary/>
              <w:showingPlcHdr/>
              <w15:appearance w15:val="hidden"/>
            </w:sdtPr>
            <w:sdtEndPr/>
            <w:sdtContent>
              <w:p w14:paraId="678A8DFC" w14:textId="77777777" w:rsidR="00CB5285" w:rsidRDefault="00CB5285" w:rsidP="00CB5285">
                <w:r w:rsidRPr="004D3011">
                  <w:t>EMAIL:</w:t>
                </w:r>
              </w:p>
            </w:sdtContent>
          </w:sdt>
          <w:p w14:paraId="4975DA82" w14:textId="77777777" w:rsidR="00CB5285" w:rsidRPr="00E4381A" w:rsidRDefault="00CB5285" w:rsidP="00CB5285">
            <w:pPr>
              <w:rPr>
                <w:rStyle w:val="Hyperlink"/>
              </w:rPr>
            </w:pPr>
            <w:r>
              <w:t>Singhsumit61220@gmail.com</w:t>
            </w:r>
          </w:p>
          <w:sdt>
            <w:sdtPr>
              <w:id w:val="-1481530342"/>
              <w:placeholder>
                <w:docPart w:val="3DF96BD074744CC9BEEBE35095B36D4E"/>
              </w:placeholder>
              <w:temporary/>
              <w:showingPlcHdr/>
              <w15:appearance w15:val="hidden"/>
            </w:sdtPr>
            <w:sdtEndPr/>
            <w:sdtContent>
              <w:p w14:paraId="494C7E86" w14:textId="77777777" w:rsidR="00CB5285" w:rsidRPr="00CB0055" w:rsidRDefault="00CB5285" w:rsidP="00CB528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69EB798" w14:textId="77777777" w:rsidR="00CB5285" w:rsidRDefault="00CB5285" w:rsidP="00CB5285">
            <w:r>
              <w:t>Coding</w:t>
            </w:r>
          </w:p>
          <w:p w14:paraId="61F5FEAF" w14:textId="77777777" w:rsidR="00CB5285" w:rsidRDefault="00CB5285" w:rsidP="00CB5285">
            <w:r>
              <w:t>Gaming</w:t>
            </w:r>
          </w:p>
          <w:p w14:paraId="35386FD1" w14:textId="77777777" w:rsidR="00CB5285" w:rsidRDefault="00CB5285" w:rsidP="00CB5285">
            <w:r>
              <w:t>Learning new things</w:t>
            </w:r>
          </w:p>
          <w:p w14:paraId="51268283" w14:textId="77777777" w:rsidR="00CB5285" w:rsidRDefault="00CB5285" w:rsidP="00CB5285">
            <w:r>
              <w:t>Exploring my self</w:t>
            </w:r>
          </w:p>
          <w:p w14:paraId="4D69B068" w14:textId="77777777" w:rsidR="00CB5285" w:rsidRDefault="00CB5285" w:rsidP="00CB5285"/>
          <w:p w14:paraId="472DB738" w14:textId="39ABEB71" w:rsidR="00CB5285" w:rsidRDefault="00CB5285" w:rsidP="00CB5285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3FDAB8CF" w14:textId="77777777" w:rsidR="00CB5285" w:rsidRDefault="00CB5285" w:rsidP="00CB528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A7336C4" w14:textId="77777777" w:rsidR="00CB5285" w:rsidRDefault="00CB5285" w:rsidP="00CB5285">
            <w:pPr>
              <w:pStyle w:val="Title"/>
            </w:pPr>
            <w:r>
              <w:t>sumit singh</w:t>
            </w:r>
          </w:p>
          <w:p w14:paraId="5108BB05" w14:textId="77777777" w:rsidR="00CB5285" w:rsidRDefault="00CB5285" w:rsidP="00CB5285">
            <w:pPr>
              <w:rPr>
                <w:color w:val="FFFFFF" w:themeColor="background1"/>
              </w:rPr>
            </w:pPr>
            <w:r w:rsidRPr="004D3011">
              <w:rPr>
                <w:color w:val="FFFFFF" w:themeColor="background1"/>
              </w:rPr>
              <w:t xml:space="preserve"> </w:t>
            </w:r>
          </w:p>
          <w:p w14:paraId="09DED068" w14:textId="7CED8365" w:rsidR="00CB5285" w:rsidRPr="0069038C" w:rsidRDefault="00CD5D5C" w:rsidP="0069038C">
            <w:pPr>
              <w:pStyle w:val="Heading2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489711069"/>
                <w:placeholder>
                  <w:docPart w:val="ADE21B938DFC440BA249C3BDF1C8FB9A"/>
                </w:placeholder>
                <w:temporary/>
                <w:showingPlcHdr/>
                <w15:appearance w15:val="hidden"/>
              </w:sdtPr>
              <w:sdtEndPr/>
              <w:sdtContent>
                <w:r w:rsidR="00CB5285" w:rsidRPr="00CB5202">
                  <w:rPr>
                    <w:color w:val="000000" w:themeColor="text1"/>
                  </w:rPr>
                  <w:t>EDUCATION</w:t>
                </w:r>
              </w:sdtContent>
            </w:sdt>
          </w:p>
          <w:p w14:paraId="43EDDAFB" w14:textId="77777777" w:rsidR="00CB5285" w:rsidRPr="00CB5202" w:rsidRDefault="00CB5285" w:rsidP="00CB5285">
            <w:pPr>
              <w:pStyle w:val="Heading4"/>
              <w:rPr>
                <w:sz w:val="28"/>
                <w:szCs w:val="28"/>
              </w:rPr>
            </w:pPr>
            <w:r w:rsidRPr="00CB5202">
              <w:rPr>
                <w:sz w:val="28"/>
                <w:szCs w:val="28"/>
              </w:rPr>
              <w:t>Bachelor of Science in Information Technology</w:t>
            </w:r>
          </w:p>
          <w:p w14:paraId="16F6A7AD" w14:textId="77777777" w:rsidR="00CB5285" w:rsidRPr="00CB5202" w:rsidRDefault="00CB5285" w:rsidP="00CB5285">
            <w:pPr>
              <w:pStyle w:val="Heading4"/>
              <w:rPr>
                <w:sz w:val="28"/>
                <w:szCs w:val="28"/>
              </w:rPr>
            </w:pPr>
            <w:r w:rsidRPr="00CB5202">
              <w:rPr>
                <w:sz w:val="28"/>
                <w:szCs w:val="28"/>
              </w:rPr>
              <w:t>University of Mumbai, Mumbai, India</w:t>
            </w:r>
          </w:p>
          <w:p w14:paraId="0F8B5F2F" w14:textId="77777777" w:rsidR="00CB5285" w:rsidRPr="00CB5202" w:rsidRDefault="00CB5285" w:rsidP="00CB5285">
            <w:p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Expected Graduation: 2025</w:t>
            </w:r>
          </w:p>
          <w:p w14:paraId="70CF3E8D" w14:textId="77777777" w:rsidR="00CB5285" w:rsidRDefault="00CB5285" w:rsidP="00CB5285">
            <w:p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Current GPA: 9.63/10 (Overall Grade: A+)</w:t>
            </w:r>
          </w:p>
          <w:p w14:paraId="599F9511" w14:textId="77777777" w:rsidR="00CB5285" w:rsidRPr="002031CD" w:rsidRDefault="00CB5285" w:rsidP="00CB5285">
            <w:pPr>
              <w:rPr>
                <w:color w:val="000000" w:themeColor="text1"/>
                <w:sz w:val="20"/>
                <w:szCs w:val="20"/>
              </w:rPr>
            </w:pPr>
          </w:p>
          <w:p w14:paraId="5A26921A" w14:textId="50610405" w:rsidR="00CB5285" w:rsidRPr="002031CD" w:rsidRDefault="00CB5285" w:rsidP="00CB5285">
            <w:pPr>
              <w:rPr>
                <w:color w:val="000000" w:themeColor="text1"/>
                <w:sz w:val="20"/>
                <w:szCs w:val="20"/>
              </w:rPr>
            </w:pPr>
            <w:r w:rsidRPr="002031CD">
              <w:rPr>
                <w:color w:val="000000" w:themeColor="text1"/>
                <w:sz w:val="20"/>
                <w:szCs w:val="20"/>
              </w:rPr>
              <w:t>Throughout my academic journey, I have actively engaged in various hands-on projects, contributing to my practical understanding of Information Technology.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69038C">
              <w:rPr>
                <w:color w:val="000000" w:themeColor="text1"/>
                <w:sz w:val="20"/>
                <w:szCs w:val="20"/>
              </w:rPr>
              <w:t>Which I</w:t>
            </w:r>
            <w:r>
              <w:rPr>
                <w:color w:val="000000" w:themeColor="text1"/>
                <w:sz w:val="20"/>
                <w:szCs w:val="20"/>
              </w:rPr>
              <w:t xml:space="preserve"> have mention in the project section.</w:t>
            </w:r>
          </w:p>
          <w:p w14:paraId="14BFE2FD" w14:textId="77777777" w:rsidR="00CB5285" w:rsidRPr="002031CD" w:rsidRDefault="00CB5285" w:rsidP="00CB5285">
            <w:pPr>
              <w:rPr>
                <w:color w:val="000000" w:themeColor="text1"/>
                <w:szCs w:val="18"/>
              </w:rPr>
            </w:pPr>
          </w:p>
          <w:p w14:paraId="2073BAD6" w14:textId="77777777" w:rsidR="00CB5285" w:rsidRPr="002031CD" w:rsidRDefault="00CB5285" w:rsidP="00CB5285">
            <w:pPr>
              <w:rPr>
                <w:b/>
                <w:bCs/>
                <w:color w:val="000000" w:themeColor="text1"/>
                <w:szCs w:val="18"/>
              </w:rPr>
            </w:pPr>
            <w:r w:rsidRPr="002031CD">
              <w:rPr>
                <w:b/>
                <w:bCs/>
                <w:color w:val="000000" w:themeColor="text1"/>
                <w:szCs w:val="18"/>
              </w:rPr>
              <w:t>Higher Secondary Certificate (HSC) - Science</w:t>
            </w:r>
          </w:p>
          <w:p w14:paraId="12D35CB1" w14:textId="77777777" w:rsidR="00CB5285" w:rsidRPr="002031CD" w:rsidRDefault="00CB5285" w:rsidP="00CB5285">
            <w:pPr>
              <w:rPr>
                <w:b/>
                <w:bCs/>
                <w:color w:val="000000" w:themeColor="text1"/>
                <w:szCs w:val="18"/>
              </w:rPr>
            </w:pPr>
            <w:r w:rsidRPr="002031CD">
              <w:rPr>
                <w:b/>
                <w:bCs/>
                <w:color w:val="000000" w:themeColor="text1"/>
                <w:szCs w:val="18"/>
              </w:rPr>
              <w:t>Maharashtra State Board of Secondary and Higher Secondary Education</w:t>
            </w:r>
          </w:p>
          <w:p w14:paraId="5197A793" w14:textId="77777777" w:rsidR="00CB5285" w:rsidRPr="00CB5202" w:rsidRDefault="00CB5285" w:rsidP="00CB5285">
            <w:p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[HINDI HIGH SCHOOL &amp; JR.</w:t>
            </w:r>
            <w:r w:rsidRPr="002031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COLLEGE</w:t>
            </w:r>
            <w:r>
              <w:rPr>
                <w:color w:val="000000" w:themeColor="text1"/>
              </w:rPr>
              <w:t xml:space="preserve"> </w:t>
            </w:r>
            <w:r w:rsidRPr="00CB5202">
              <w:rPr>
                <w:color w:val="000000" w:themeColor="text1"/>
              </w:rPr>
              <w:t>JOSHI BAUG KALYAN MNC], [</w:t>
            </w:r>
            <w:r>
              <w:rPr>
                <w:color w:val="000000" w:themeColor="text1"/>
              </w:rPr>
              <w:t>Kalyan</w:t>
            </w:r>
            <w:r w:rsidRPr="00CB5202">
              <w:rPr>
                <w:color w:val="000000" w:themeColor="text1"/>
              </w:rPr>
              <w:t>], India</w:t>
            </w:r>
          </w:p>
          <w:p w14:paraId="420491DC" w14:textId="77777777" w:rsidR="00CB5285" w:rsidRPr="00CB5202" w:rsidRDefault="00CB5285" w:rsidP="00CB5285">
            <w:p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Year of Completion: 2022</w:t>
            </w:r>
          </w:p>
          <w:p w14:paraId="445C8E7F" w14:textId="77777777" w:rsidR="00CB5285" w:rsidRPr="00CB5202" w:rsidRDefault="00CB5285" w:rsidP="00CB5285">
            <w:pPr>
              <w:rPr>
                <w:color w:val="000000" w:themeColor="text1"/>
              </w:rPr>
            </w:pPr>
          </w:p>
          <w:p w14:paraId="2DD3755B" w14:textId="77777777" w:rsidR="00CB5285" w:rsidRPr="00CB5202" w:rsidRDefault="00CB5285" w:rsidP="00CB5285">
            <w:pPr>
              <w:pStyle w:val="Heading4"/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Secondary School Certificate (SSC)</w:t>
            </w:r>
          </w:p>
          <w:p w14:paraId="2449E805" w14:textId="77777777" w:rsidR="00CB5285" w:rsidRPr="00CB5202" w:rsidRDefault="00CB5285" w:rsidP="00CB5285">
            <w:pPr>
              <w:pStyle w:val="Heading4"/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Maharashtra State Board of Secondary and Higher Secondary Education</w:t>
            </w:r>
          </w:p>
          <w:p w14:paraId="4256D7FD" w14:textId="77777777" w:rsidR="00CB5285" w:rsidRPr="00CB5202" w:rsidRDefault="00CB5285" w:rsidP="00CB5285">
            <w:p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[Your School Name], [Your City], India</w:t>
            </w:r>
          </w:p>
          <w:p w14:paraId="18A8EC64" w14:textId="77777777" w:rsidR="00CB5285" w:rsidRPr="00CB5202" w:rsidRDefault="00CB5285" w:rsidP="00CB5285">
            <w:p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Year of Completion: 2020</w:t>
            </w:r>
          </w:p>
          <w:p w14:paraId="238165E3" w14:textId="77777777" w:rsidR="00CB5285" w:rsidRDefault="00CB5285" w:rsidP="00CB5285">
            <w:pPr>
              <w:tabs>
                <w:tab w:val="left" w:pos="1656"/>
              </w:tabs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Percentage: 83.60%</w:t>
            </w:r>
          </w:p>
          <w:p w14:paraId="362E79BA" w14:textId="77777777" w:rsidR="00CB5285" w:rsidRPr="00CB5202" w:rsidRDefault="00CB5285" w:rsidP="00CB5285">
            <w:pPr>
              <w:rPr>
                <w:color w:val="000000" w:themeColor="text1"/>
              </w:rPr>
            </w:pPr>
          </w:p>
          <w:p w14:paraId="30009A41" w14:textId="77777777" w:rsidR="00CB5285" w:rsidRPr="00CB5202" w:rsidRDefault="00CB5285" w:rsidP="00CB5285">
            <w:pPr>
              <w:pStyle w:val="Heading2"/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 xml:space="preserve">programming languages &amp; skills </w:t>
            </w:r>
          </w:p>
          <w:p w14:paraId="222A869B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Python</w:t>
            </w:r>
          </w:p>
          <w:p w14:paraId="547ABDBA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Java</w:t>
            </w:r>
          </w:p>
          <w:p w14:paraId="03CD651C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C++</w:t>
            </w:r>
          </w:p>
          <w:p w14:paraId="79ACA328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c</w:t>
            </w:r>
          </w:p>
          <w:p w14:paraId="6EFC3A60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Web development</w:t>
            </w:r>
          </w:p>
          <w:p w14:paraId="5D587706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HTML &amp; CSS</w:t>
            </w:r>
          </w:p>
          <w:p w14:paraId="25DB0EA7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HTML5 &amp; CSS3</w:t>
            </w:r>
          </w:p>
          <w:p w14:paraId="5FCDDE9A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JavaScript</w:t>
            </w:r>
          </w:p>
          <w:p w14:paraId="77E1B426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Java</w:t>
            </w:r>
          </w:p>
          <w:p w14:paraId="28C91FD3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Php</w:t>
            </w:r>
          </w:p>
          <w:p w14:paraId="46D6AB9B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Data structure &amp; Algorithm</w:t>
            </w:r>
          </w:p>
          <w:p w14:paraId="34823DDD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Django</w:t>
            </w:r>
          </w:p>
          <w:p w14:paraId="038C17FD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NumPy &amp;pandas</w:t>
            </w:r>
          </w:p>
          <w:p w14:paraId="3080EA13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MySQL</w:t>
            </w:r>
          </w:p>
          <w:p w14:paraId="5CA0B856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RDMS</w:t>
            </w:r>
          </w:p>
          <w:p w14:paraId="1CCCA87D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Digital marketing</w:t>
            </w:r>
          </w:p>
          <w:p w14:paraId="726896CD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Cisco packet tracker</w:t>
            </w:r>
          </w:p>
          <w:p w14:paraId="316E3D0C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Networking</w:t>
            </w:r>
          </w:p>
          <w:p w14:paraId="6D28B186" w14:textId="77777777" w:rsidR="00CB5285" w:rsidRPr="00CB5202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Operating system</w:t>
            </w:r>
          </w:p>
          <w:p w14:paraId="50E629E7" w14:textId="77777777" w:rsidR="00CB5285" w:rsidRDefault="00CB5285" w:rsidP="00CB528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5202">
              <w:rPr>
                <w:color w:val="000000" w:themeColor="text1"/>
              </w:rPr>
              <w:t>Excel &amp; other common tool</w:t>
            </w:r>
            <w:r>
              <w:rPr>
                <w:color w:val="000000" w:themeColor="text1"/>
              </w:rPr>
              <w:t>s</w:t>
            </w:r>
          </w:p>
          <w:p w14:paraId="60F89452" w14:textId="6EFBE752" w:rsidR="00CB5285" w:rsidRPr="00CB5285" w:rsidRDefault="00CB5285" w:rsidP="00CB5285">
            <w:pPr>
              <w:pStyle w:val="ListParagraph"/>
              <w:rPr>
                <w:color w:val="000000" w:themeColor="text1"/>
              </w:rPr>
            </w:pPr>
          </w:p>
        </w:tc>
      </w:tr>
    </w:tbl>
    <w:p w14:paraId="5E84EC34" w14:textId="77777777" w:rsidR="009727FC" w:rsidRPr="00CB5202" w:rsidRDefault="009727FC" w:rsidP="009727FC">
      <w:pPr>
        <w:pStyle w:val="Heading2"/>
        <w:rPr>
          <w:color w:val="000000" w:themeColor="text1"/>
        </w:rPr>
      </w:pPr>
      <w:r>
        <w:t>PROJECTS</w:t>
      </w:r>
      <w:r w:rsidRPr="0091205D">
        <w:rPr>
          <w:color w:val="000000" w:themeColor="text1"/>
        </w:rPr>
        <w:t xml:space="preserve"> </w:t>
      </w:r>
    </w:p>
    <w:p w14:paraId="2C667FAD" w14:textId="77777777" w:rsidR="009727FC" w:rsidRDefault="009727FC" w:rsidP="009727FC">
      <w:pPr>
        <w:tabs>
          <w:tab w:val="left" w:pos="990"/>
        </w:tabs>
      </w:pPr>
    </w:p>
    <w:p w14:paraId="733CE231" w14:textId="77777777" w:rsidR="009727FC" w:rsidRDefault="009727FC" w:rsidP="009727FC">
      <w:pPr>
        <w:tabs>
          <w:tab w:val="left" w:pos="990"/>
        </w:tabs>
      </w:pPr>
    </w:p>
    <w:p w14:paraId="01BE638C" w14:textId="77777777" w:rsidR="009727FC" w:rsidRDefault="009727FC" w:rsidP="009727FC">
      <w:pPr>
        <w:tabs>
          <w:tab w:val="left" w:pos="990"/>
        </w:tabs>
      </w:pPr>
      <w:r>
        <w:t xml:space="preserve">1. Netflix clone </w:t>
      </w:r>
    </w:p>
    <w:p w14:paraId="7FFD9B24" w14:textId="77777777" w:rsidR="009727FC" w:rsidRDefault="009727FC" w:rsidP="009727FC">
      <w:pPr>
        <w:tabs>
          <w:tab w:val="left" w:pos="990"/>
        </w:tabs>
      </w:pPr>
      <w:r>
        <w:t xml:space="preserve">   - Duration: [] - [End Date]</w:t>
      </w:r>
    </w:p>
    <w:p w14:paraId="3F35B781" w14:textId="77777777" w:rsidR="009727FC" w:rsidRDefault="009727FC" w:rsidP="009727FC">
      <w:pPr>
        <w:tabs>
          <w:tab w:val="left" w:pos="990"/>
        </w:tabs>
      </w:pPr>
      <w:r>
        <w:t xml:space="preserve">   - Description: Developed a fully functional e-commerce platform with features such as user authentication, product catalog, and secure payment processing. Implemented responsive design for optimal user experience across devices.</w:t>
      </w:r>
    </w:p>
    <w:p w14:paraId="0ACDB159" w14:textId="77777777" w:rsidR="009727FC" w:rsidRDefault="009727FC" w:rsidP="009727FC">
      <w:pPr>
        <w:tabs>
          <w:tab w:val="left" w:pos="990"/>
        </w:tabs>
      </w:pPr>
      <w:r>
        <w:t xml:space="preserve">   - Technologies Used: HTML, CSS, JavaScript, React, Node.js, MongoDB</w:t>
      </w:r>
    </w:p>
    <w:p w14:paraId="101962E0" w14:textId="77777777" w:rsidR="009727FC" w:rsidRDefault="009727FC" w:rsidP="009727FC">
      <w:pPr>
        <w:tabs>
          <w:tab w:val="left" w:pos="990"/>
        </w:tabs>
      </w:pPr>
    </w:p>
    <w:p w14:paraId="38F2E00D" w14:textId="77777777" w:rsidR="009727FC" w:rsidRDefault="009727FC" w:rsidP="009727FC">
      <w:pPr>
        <w:tabs>
          <w:tab w:val="left" w:pos="990"/>
        </w:tabs>
      </w:pPr>
      <w:r>
        <w:t>2. **Bug Fixing and Optimization for Client Website**</w:t>
      </w:r>
    </w:p>
    <w:p w14:paraId="588A20CC" w14:textId="77777777" w:rsidR="009727FC" w:rsidRDefault="009727FC" w:rsidP="009727FC">
      <w:pPr>
        <w:tabs>
          <w:tab w:val="left" w:pos="990"/>
        </w:tabs>
      </w:pPr>
      <w:r>
        <w:t xml:space="preserve">   - Duration: [Start Date] - [End Date]</w:t>
      </w:r>
    </w:p>
    <w:p w14:paraId="4619164A" w14:textId="77777777" w:rsidR="009727FC" w:rsidRDefault="009727FC" w:rsidP="009727FC">
      <w:pPr>
        <w:tabs>
          <w:tab w:val="left" w:pos="990"/>
        </w:tabs>
      </w:pPr>
      <w:r>
        <w:t xml:space="preserve">   - Description: Collaborated with the client to identify and fix bugs in the existing codebase, improving website performance and functionality. Implemented code optimizations for enhanced user experience.</w:t>
      </w:r>
    </w:p>
    <w:p w14:paraId="4B78E91A" w14:textId="77777777" w:rsidR="009727FC" w:rsidRDefault="009727FC" w:rsidP="009727FC">
      <w:pPr>
        <w:tabs>
          <w:tab w:val="left" w:pos="990"/>
        </w:tabs>
      </w:pPr>
      <w:r>
        <w:t xml:space="preserve">   - Technologies Used: [Programming languages and frameworks relevant to the project]</w:t>
      </w:r>
    </w:p>
    <w:p w14:paraId="78936A93" w14:textId="77777777" w:rsidR="009727FC" w:rsidRDefault="009727FC" w:rsidP="009727FC">
      <w:pPr>
        <w:tabs>
          <w:tab w:val="left" w:pos="990"/>
        </w:tabs>
      </w:pPr>
    </w:p>
    <w:p w14:paraId="4A6C8B54" w14:textId="77777777" w:rsidR="009727FC" w:rsidRDefault="009727FC" w:rsidP="009727FC">
      <w:pPr>
        <w:tabs>
          <w:tab w:val="left" w:pos="990"/>
        </w:tabs>
      </w:pPr>
      <w:r>
        <w:t>3. **Student Management System**</w:t>
      </w:r>
    </w:p>
    <w:p w14:paraId="4129EE28" w14:textId="77777777" w:rsidR="009727FC" w:rsidRDefault="009727FC" w:rsidP="009727FC">
      <w:pPr>
        <w:tabs>
          <w:tab w:val="left" w:pos="990"/>
        </w:tabs>
      </w:pPr>
      <w:r>
        <w:t xml:space="preserve">   - Duration: [Start Date] - [End Date]</w:t>
      </w:r>
    </w:p>
    <w:p w14:paraId="00A249CE" w14:textId="77777777" w:rsidR="009727FC" w:rsidRDefault="009727FC" w:rsidP="009727FC">
      <w:pPr>
        <w:tabs>
          <w:tab w:val="left" w:pos="990"/>
        </w:tabs>
      </w:pPr>
      <w:r>
        <w:t xml:space="preserve">   - Description: Designed and implemented a web-based student management system for academic institutions. Features included user authentication, class scheduling, and grade tracking.</w:t>
      </w:r>
    </w:p>
    <w:p w14:paraId="6CF60C12" w14:textId="77777777" w:rsidR="009727FC" w:rsidRDefault="009727FC" w:rsidP="009727FC">
      <w:pPr>
        <w:tabs>
          <w:tab w:val="left" w:pos="990"/>
        </w:tabs>
      </w:pPr>
      <w:r>
        <w:t xml:space="preserve">   - Technologies Used: PHP, MySQL, HTML, CSS, JavaScript</w:t>
      </w:r>
    </w:p>
    <w:p w14:paraId="3639FD23" w14:textId="77777777" w:rsidR="009727FC" w:rsidRDefault="009727FC" w:rsidP="009727FC">
      <w:pPr>
        <w:tabs>
          <w:tab w:val="left" w:pos="990"/>
        </w:tabs>
      </w:pPr>
    </w:p>
    <w:p w14:paraId="69B0EAA0" w14:textId="77777777" w:rsidR="009727FC" w:rsidRDefault="009727FC" w:rsidP="009727FC">
      <w:pPr>
        <w:tabs>
          <w:tab w:val="left" w:pos="990"/>
        </w:tabs>
      </w:pPr>
      <w:r>
        <w:t>4. **Portfolio Website**</w:t>
      </w:r>
    </w:p>
    <w:p w14:paraId="4325DDD5" w14:textId="77777777" w:rsidR="009727FC" w:rsidRDefault="009727FC" w:rsidP="009727FC">
      <w:pPr>
        <w:tabs>
          <w:tab w:val="left" w:pos="990"/>
        </w:tabs>
      </w:pPr>
      <w:r>
        <w:t xml:space="preserve">   - Duration: [Start Date] - [End Date]</w:t>
      </w:r>
    </w:p>
    <w:p w14:paraId="1EBC08D3" w14:textId="77777777" w:rsidR="009727FC" w:rsidRDefault="009727FC" w:rsidP="009727FC">
      <w:pPr>
        <w:tabs>
          <w:tab w:val="left" w:pos="990"/>
        </w:tabs>
      </w:pPr>
      <w:r>
        <w:t xml:space="preserve">   - Description: Created a personal portfolio website to showcase my skills, projects, and achievements. Implemented a clean and modern design with an emphasis on user interface and user experience.</w:t>
      </w:r>
    </w:p>
    <w:p w14:paraId="2EAB5554" w14:textId="77777777" w:rsidR="009727FC" w:rsidRDefault="009727FC" w:rsidP="009727FC">
      <w:pPr>
        <w:tabs>
          <w:tab w:val="left" w:pos="990"/>
        </w:tabs>
      </w:pPr>
      <w:r>
        <w:t xml:space="preserve">   - Technologies Used: React, Bootstrap, CSS</w:t>
      </w:r>
    </w:p>
    <w:p w14:paraId="7DF546B6" w14:textId="77777777" w:rsidR="009727FC" w:rsidRDefault="009727FC" w:rsidP="009727FC">
      <w:pPr>
        <w:tabs>
          <w:tab w:val="left" w:pos="990"/>
        </w:tabs>
      </w:pPr>
    </w:p>
    <w:p w14:paraId="45A6B418" w14:textId="77777777" w:rsidR="009727FC" w:rsidRDefault="009727FC" w:rsidP="009727FC">
      <w:pPr>
        <w:tabs>
          <w:tab w:val="left" w:pos="990"/>
        </w:tabs>
      </w:pPr>
      <w:r>
        <w:t>5. **Mobile App Development for Task Management**</w:t>
      </w:r>
    </w:p>
    <w:p w14:paraId="2757DFDA" w14:textId="77777777" w:rsidR="009727FC" w:rsidRDefault="009727FC" w:rsidP="009727FC">
      <w:pPr>
        <w:tabs>
          <w:tab w:val="left" w:pos="990"/>
        </w:tabs>
      </w:pPr>
      <w:r>
        <w:t xml:space="preserve">   - Duration: [Start Date] - [End Date]</w:t>
      </w:r>
    </w:p>
    <w:p w14:paraId="71336D95" w14:textId="77777777" w:rsidR="009727FC" w:rsidRDefault="009727FC" w:rsidP="009727FC">
      <w:pPr>
        <w:tabs>
          <w:tab w:val="left" w:pos="990"/>
        </w:tabs>
      </w:pPr>
      <w:r>
        <w:t xml:space="preserve">   - Description: Developed a cross-platform mobile application for task management, enabling users to organize and prioritize their daily tasks. Integrated cloud synchronization for seamless access across devices.</w:t>
      </w:r>
    </w:p>
    <w:p w14:paraId="5CFFE098" w14:textId="77777777" w:rsidR="009727FC" w:rsidRDefault="009727FC" w:rsidP="009727FC">
      <w:pPr>
        <w:tabs>
          <w:tab w:val="left" w:pos="990"/>
        </w:tabs>
      </w:pPr>
      <w:r>
        <w:t xml:space="preserve">   - Technologies Used: Flutter, Dart,</w:t>
      </w:r>
    </w:p>
    <w:p w14:paraId="09830BEE" w14:textId="77777777" w:rsidR="007B62AF" w:rsidRDefault="007B62AF" w:rsidP="009727FC">
      <w:pPr>
        <w:tabs>
          <w:tab w:val="left" w:pos="990"/>
        </w:tabs>
      </w:pPr>
    </w:p>
    <w:sectPr w:rsidR="007B62AF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1356" w14:textId="77777777" w:rsidR="00CD5D5C" w:rsidRDefault="00CD5D5C" w:rsidP="000C45FF">
      <w:r>
        <w:separator/>
      </w:r>
    </w:p>
  </w:endnote>
  <w:endnote w:type="continuationSeparator" w:id="0">
    <w:p w14:paraId="2B72D9FD" w14:textId="77777777" w:rsidR="00CD5D5C" w:rsidRDefault="00CD5D5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1249" w14:textId="77777777" w:rsidR="00CD5D5C" w:rsidRDefault="00CD5D5C" w:rsidP="000C45FF">
      <w:r>
        <w:separator/>
      </w:r>
    </w:p>
  </w:footnote>
  <w:footnote w:type="continuationSeparator" w:id="0">
    <w:p w14:paraId="2FEA80A1" w14:textId="77777777" w:rsidR="00CD5D5C" w:rsidRDefault="00CD5D5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615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3CDEF0" wp14:editId="5241918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8D4"/>
    <w:multiLevelType w:val="hybridMultilevel"/>
    <w:tmpl w:val="72106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545B2"/>
    <w:multiLevelType w:val="hybridMultilevel"/>
    <w:tmpl w:val="F2926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1"/>
    <w:rsid w:val="00036450"/>
    <w:rsid w:val="00094499"/>
    <w:rsid w:val="000C45FF"/>
    <w:rsid w:val="000E3FD1"/>
    <w:rsid w:val="00112054"/>
    <w:rsid w:val="00113101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208D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C9"/>
    <w:rsid w:val="004C63E4"/>
    <w:rsid w:val="004D3011"/>
    <w:rsid w:val="005262AC"/>
    <w:rsid w:val="005447D5"/>
    <w:rsid w:val="005E39D5"/>
    <w:rsid w:val="00600670"/>
    <w:rsid w:val="0062123A"/>
    <w:rsid w:val="00646E75"/>
    <w:rsid w:val="006771D0"/>
    <w:rsid w:val="0069038C"/>
    <w:rsid w:val="006B5ADD"/>
    <w:rsid w:val="00715FCB"/>
    <w:rsid w:val="00743101"/>
    <w:rsid w:val="00764C9F"/>
    <w:rsid w:val="007775E1"/>
    <w:rsid w:val="007867A0"/>
    <w:rsid w:val="007927F5"/>
    <w:rsid w:val="007B62AF"/>
    <w:rsid w:val="007F1491"/>
    <w:rsid w:val="00802CA0"/>
    <w:rsid w:val="009260CD"/>
    <w:rsid w:val="00940A66"/>
    <w:rsid w:val="00952C25"/>
    <w:rsid w:val="009727FC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5285"/>
    <w:rsid w:val="00CD5D5C"/>
    <w:rsid w:val="00CF26E3"/>
    <w:rsid w:val="00D25025"/>
    <w:rsid w:val="00D2522B"/>
    <w:rsid w:val="00D422DE"/>
    <w:rsid w:val="00D5459D"/>
    <w:rsid w:val="00DA1F4D"/>
    <w:rsid w:val="00DD172A"/>
    <w:rsid w:val="00E25A26"/>
    <w:rsid w:val="00E4381A"/>
    <w:rsid w:val="00E55D74"/>
    <w:rsid w:val="00F0745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5798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F14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7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it%20singh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31BD4F10A142DEB11B6D30C9AE1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139C7-9BAF-44EE-BCC2-D8F03AD64C0D}"/>
      </w:docPartPr>
      <w:docPartBody>
        <w:p w:rsidR="00B14BCD" w:rsidRDefault="00F7776E" w:rsidP="00F7776E">
          <w:pPr>
            <w:pStyle w:val="AE31BD4F10A142DEB11B6D30C9AE1C12"/>
          </w:pPr>
          <w:r w:rsidRPr="00D5459D">
            <w:t>Profile</w:t>
          </w:r>
        </w:p>
      </w:docPartBody>
    </w:docPart>
    <w:docPart>
      <w:docPartPr>
        <w:name w:val="2CC8D43EE2954B1DBA820F180D4D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59950-6391-4417-BDAC-CE86BC0F154D}"/>
      </w:docPartPr>
      <w:docPartBody>
        <w:p w:rsidR="00B14BCD" w:rsidRDefault="00F7776E" w:rsidP="00F7776E">
          <w:pPr>
            <w:pStyle w:val="2CC8D43EE2954B1DBA820F180D4DB779"/>
          </w:pPr>
          <w:r w:rsidRPr="00CB0055">
            <w:t>Contact</w:t>
          </w:r>
        </w:p>
      </w:docPartBody>
    </w:docPart>
    <w:docPart>
      <w:docPartPr>
        <w:name w:val="8B0D77ADCE834C14A6CF44AB7ED32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A0829-1840-4E6D-AFEF-FCCD5775CAB0}"/>
      </w:docPartPr>
      <w:docPartBody>
        <w:p w:rsidR="00B14BCD" w:rsidRDefault="00F7776E" w:rsidP="00F7776E">
          <w:pPr>
            <w:pStyle w:val="8B0D77ADCE834C14A6CF44AB7ED320E8"/>
          </w:pPr>
          <w:r w:rsidRPr="004D3011">
            <w:t>PHONE:</w:t>
          </w:r>
        </w:p>
      </w:docPartBody>
    </w:docPart>
    <w:docPart>
      <w:docPartPr>
        <w:name w:val="656942113FFC4CCFA8943C47E4373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7E179-75E4-4AB2-B246-D1E86A53EDE5}"/>
      </w:docPartPr>
      <w:docPartBody>
        <w:p w:rsidR="00B14BCD" w:rsidRDefault="00F7776E" w:rsidP="00F7776E">
          <w:pPr>
            <w:pStyle w:val="656942113FFC4CCFA8943C47E4373FF8"/>
          </w:pPr>
          <w:r w:rsidRPr="004D3011">
            <w:t>EMAIL:</w:t>
          </w:r>
        </w:p>
      </w:docPartBody>
    </w:docPart>
    <w:docPart>
      <w:docPartPr>
        <w:name w:val="3DF96BD074744CC9BEEBE35095B36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32A22-DD48-4E6F-81F7-1D5A1655285F}"/>
      </w:docPartPr>
      <w:docPartBody>
        <w:p w:rsidR="00B14BCD" w:rsidRDefault="00F7776E" w:rsidP="00F7776E">
          <w:pPr>
            <w:pStyle w:val="3DF96BD074744CC9BEEBE35095B36D4E"/>
          </w:pPr>
          <w:r w:rsidRPr="00CB0055">
            <w:t>Hobbies</w:t>
          </w:r>
        </w:p>
      </w:docPartBody>
    </w:docPart>
    <w:docPart>
      <w:docPartPr>
        <w:name w:val="ADE21B938DFC440BA249C3BDF1C8F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244FC-B2DE-4087-AD15-508786B4E7E0}"/>
      </w:docPartPr>
      <w:docPartBody>
        <w:p w:rsidR="00B14BCD" w:rsidRDefault="00F7776E" w:rsidP="00F7776E">
          <w:pPr>
            <w:pStyle w:val="ADE21B938DFC440BA249C3BDF1C8FB9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7B"/>
    <w:rsid w:val="0006645B"/>
    <w:rsid w:val="00205297"/>
    <w:rsid w:val="00327CD1"/>
    <w:rsid w:val="0049377B"/>
    <w:rsid w:val="005F788B"/>
    <w:rsid w:val="00B14BCD"/>
    <w:rsid w:val="00F7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E31BD4F10A142DEB11B6D30C9AE1C12">
    <w:name w:val="AE31BD4F10A142DEB11B6D30C9AE1C12"/>
    <w:rsid w:val="00F7776E"/>
  </w:style>
  <w:style w:type="paragraph" w:customStyle="1" w:styleId="2CC8D43EE2954B1DBA820F180D4DB779">
    <w:name w:val="2CC8D43EE2954B1DBA820F180D4DB779"/>
    <w:rsid w:val="00F7776E"/>
  </w:style>
  <w:style w:type="paragraph" w:customStyle="1" w:styleId="8B0D77ADCE834C14A6CF44AB7ED320E8">
    <w:name w:val="8B0D77ADCE834C14A6CF44AB7ED320E8"/>
    <w:rsid w:val="00F7776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56942113FFC4CCFA8943C47E4373FF8">
    <w:name w:val="656942113FFC4CCFA8943C47E4373FF8"/>
    <w:rsid w:val="00F7776E"/>
  </w:style>
  <w:style w:type="paragraph" w:customStyle="1" w:styleId="3DF96BD074744CC9BEEBE35095B36D4E">
    <w:name w:val="3DF96BD074744CC9BEEBE35095B36D4E"/>
    <w:rsid w:val="00F7776E"/>
  </w:style>
  <w:style w:type="paragraph" w:customStyle="1" w:styleId="ADE21B938DFC440BA249C3BDF1C8FB9A">
    <w:name w:val="ADE21B938DFC440BA249C3BDF1C8FB9A"/>
    <w:rsid w:val="00F77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D94A7-4961-486B-8808-3102B33E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2024-01-05T15:26:00Z</dcterms:created>
  <dcterms:modified xsi:type="dcterms:W3CDTF">2024-01-05T15:30:00Z</dcterms:modified>
</cp:coreProperties>
</file>